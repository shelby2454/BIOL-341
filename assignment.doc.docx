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ABCAC" w14:textId="02D6BDBB" w:rsidR="00F9444C" w:rsidRDefault="002F4DE5">
      <w:pPr>
        <w:pStyle w:val="NoSpacing"/>
      </w:pPr>
      <w:r>
        <w:t>Shelby Thomas</w:t>
      </w:r>
    </w:p>
    <w:p w14:paraId="2EA50E7E" w14:textId="0021BB25" w:rsidR="00E614DD" w:rsidRDefault="002F4DE5">
      <w:pPr>
        <w:pStyle w:val="NoSpacing"/>
      </w:pPr>
      <w:r>
        <w:t>Dr. Pawar</w:t>
      </w:r>
    </w:p>
    <w:p w14:paraId="0D29C2EE" w14:textId="427EC62F" w:rsidR="00E614DD" w:rsidRDefault="002F4DE5">
      <w:pPr>
        <w:pStyle w:val="NoSpacing"/>
      </w:pPr>
      <w:r>
        <w:t>BIOL 341.01</w:t>
      </w:r>
    </w:p>
    <w:p w14:paraId="12A4F794" w14:textId="6ED7F459" w:rsidR="00E614DD" w:rsidRDefault="002F4DE5" w:rsidP="002F4DE5">
      <w:pPr>
        <w:pStyle w:val="NoSpacing"/>
      </w:pPr>
      <w:r>
        <w:t>9/8/2023</w:t>
      </w:r>
    </w:p>
    <w:p w14:paraId="439AE27C" w14:textId="2072506C" w:rsidR="00E614DD" w:rsidRDefault="008759DC" w:rsidP="00DD0218">
      <w:r>
        <w:t>Microarray technology can be used to determine whether the DNA from a particular individual contains a mutation within their genes</w:t>
      </w:r>
      <w:r w:rsidR="006035C9">
        <w:t>.</w:t>
      </w:r>
      <w:r w:rsidR="00DD0218">
        <w:t xml:space="preserve"> </w:t>
      </w:r>
      <w:r w:rsidR="00A3437B">
        <w:t>It</w:t>
      </w:r>
      <w:r w:rsidR="00DD0218">
        <w:t xml:space="preserve"> is extremely resourceful and</w:t>
      </w:r>
      <w:r w:rsidR="006035C9">
        <w:t xml:space="preserve"> can also be used to </w:t>
      </w:r>
      <w:r w:rsidR="00DD0218">
        <w:t>test</w:t>
      </w:r>
      <w:r w:rsidR="006035C9">
        <w:t xml:space="preserve"> DNA fragments, antibodies, or proteins.</w:t>
      </w:r>
      <w:r w:rsidR="00A3437B">
        <w:t xml:space="preserve"> </w:t>
      </w:r>
      <w:r w:rsidR="006035C9">
        <w:t>Microarrays</w:t>
      </w:r>
      <w:r w:rsidR="00F84DD9">
        <w:t xml:space="preserve"> are microscope slides that are printed with many different spots in very specific positions, and each spot contains a known DNA sequence o</w:t>
      </w:r>
      <w:r w:rsidR="00DD0218">
        <w:t>r</w:t>
      </w:r>
      <w:r w:rsidR="00F84DD9">
        <w:t xml:space="preserve"> gene. </w:t>
      </w:r>
      <w:r w:rsidR="006035C9">
        <w:t>“The</w:t>
      </w:r>
      <w:r w:rsidR="00F84DD9">
        <w:t xml:space="preserve"> main </w:t>
      </w:r>
      <w:r w:rsidR="006035C9">
        <w:t>idea behind microarrays is that one nucleic acid is immobilized on a solid support on a solid surface in a predefined location, and then another nucleic acid is hybridized to the surface”</w:t>
      </w:r>
      <w:r w:rsidR="00DA1E07">
        <w:t xml:space="preserve"> (</w:t>
      </w:r>
      <w:r w:rsidR="00DA1E07">
        <w:t>Pevsner</w:t>
      </w:r>
      <w:r w:rsidR="00DA1E07">
        <w:t xml:space="preserve"> 479</w:t>
      </w:r>
      <w:r w:rsidR="006035C9">
        <w:t xml:space="preserve">). </w:t>
      </w:r>
      <w:r w:rsidR="00DD0218">
        <w:t xml:space="preserve">This </w:t>
      </w:r>
      <w:r w:rsidR="0070136B">
        <w:t xml:space="preserve">specific technique is typically done within five stages. The first stage of microarray is experimental design. During this stage you will obtain ideal samples which will be used as your control and experimental group, an example of this would be normal vs. cancerous cell line, in which normal would be your control and cancerous would be your experimental. Once you’ve obtained your samples for an ideal experimental design, you would move to stage </w:t>
      </w:r>
      <w:r w:rsidR="007572B0">
        <w:t>two. During this stage “RNA is isolated, converted, and labeled with fluorescent dyes</w:t>
      </w:r>
      <w:r w:rsidR="008A11C6">
        <w:t>…”</w:t>
      </w:r>
      <w:r w:rsidR="00DA1E07">
        <w:t xml:space="preserve"> (Pevsner 462).</w:t>
      </w:r>
      <w:r w:rsidR="008A11C6">
        <w:t xml:space="preserve"> </w:t>
      </w:r>
      <w:r w:rsidR="00DA1E07">
        <w:t>T</w:t>
      </w:r>
      <w:r w:rsidR="008A11C6">
        <w:t xml:space="preserve">he typical fluorescent dye that’s used is cy3 and cy5. Cy3 is </w:t>
      </w:r>
      <w:r w:rsidR="0008227D">
        <w:t>a red</w:t>
      </w:r>
      <w:r w:rsidR="008A11C6">
        <w:t xml:space="preserve"> fluorescent dye, while cy5 is a </w:t>
      </w:r>
      <w:r w:rsidR="0008227D">
        <w:t>green, fluorescent</w:t>
      </w:r>
      <w:r w:rsidR="008A11C6">
        <w:t xml:space="preserve"> dye. Stage three </w:t>
      </w:r>
      <w:r w:rsidR="00612B7E">
        <w:t xml:space="preserve">and four are </w:t>
      </w:r>
      <w:r w:rsidR="008A11C6">
        <w:t>data acquisition</w:t>
      </w:r>
      <w:r w:rsidR="00612B7E">
        <w:t xml:space="preserve"> and analysis</w:t>
      </w:r>
      <w:r w:rsidR="008A11C6">
        <w:t>. During th</w:t>
      </w:r>
      <w:r w:rsidR="00612B7E">
        <w:t>ese</w:t>
      </w:r>
      <w:r w:rsidR="008A11C6">
        <w:t xml:space="preserve"> stage</w:t>
      </w:r>
      <w:r w:rsidR="00612B7E">
        <w:t>s</w:t>
      </w:r>
      <w:r w:rsidR="008A11C6">
        <w:t xml:space="preserve"> </w:t>
      </w:r>
      <w:r w:rsidR="00612B7E">
        <w:t xml:space="preserve">the samples are </w:t>
      </w:r>
      <w:r w:rsidR="0008227D">
        <w:t>mixed</w:t>
      </w:r>
      <w:r w:rsidR="00612B7E">
        <w:t xml:space="preserve"> and then combine to the microarrays and </w:t>
      </w:r>
      <w:r w:rsidR="00A3437B">
        <w:t xml:space="preserve">they (hybridized samples) </w:t>
      </w:r>
      <w:r w:rsidR="00612B7E">
        <w:t xml:space="preserve">position themselves to the proper corresponding gene, which allows </w:t>
      </w:r>
      <w:r w:rsidR="00A3437B">
        <w:t xml:space="preserve">the data to be analyzed and organized in different types of plots/ graphs. The final stage then takes that data analysis and stores it in a larger database </w:t>
      </w:r>
      <w:r w:rsidR="0008227D">
        <w:t>for</w:t>
      </w:r>
      <w:r w:rsidR="00A3437B">
        <w:t xml:space="preserve"> </w:t>
      </w:r>
      <w:r w:rsidR="00A3437B">
        <w:lastRenderedPageBreak/>
        <w:t xml:space="preserve">these new </w:t>
      </w:r>
      <w:r w:rsidR="0008227D">
        <w:t>findings</w:t>
      </w:r>
      <w:r w:rsidR="00A3437B">
        <w:t xml:space="preserve"> to be eventually </w:t>
      </w:r>
      <w:r w:rsidR="0008227D">
        <w:t>compared</w:t>
      </w:r>
      <w:r w:rsidR="00A3437B">
        <w:t xml:space="preserve"> and</w:t>
      </w:r>
      <w:r w:rsidR="0008227D">
        <w:t xml:space="preserve"> </w:t>
      </w:r>
      <w:r w:rsidR="00A3437B">
        <w:t>even</w:t>
      </w:r>
      <w:r w:rsidR="0008227D">
        <w:t>tually allow an even</w:t>
      </w:r>
      <w:r w:rsidR="00A3437B">
        <w:t xml:space="preserve"> larger analysis </w:t>
      </w:r>
      <w:r w:rsidR="0008227D">
        <w:t xml:space="preserve">to </w:t>
      </w:r>
      <w:r w:rsidR="00A3437B">
        <w:t xml:space="preserve">be done. </w:t>
      </w:r>
    </w:p>
    <w:p w14:paraId="6F0FCBBD" w14:textId="77777777" w:rsidR="00A3437B" w:rsidRDefault="00A3437B" w:rsidP="00DD0218"/>
    <w:p w14:paraId="4DDD77F6" w14:textId="77777777" w:rsidR="00DA1E07" w:rsidRDefault="00DA1E07" w:rsidP="00DD0218"/>
    <w:p w14:paraId="4908F891" w14:textId="77777777" w:rsidR="00DA1E07" w:rsidRDefault="00DA1E07" w:rsidP="00DD0218"/>
    <w:p w14:paraId="15D12C64" w14:textId="77777777" w:rsidR="00DA1E07" w:rsidRDefault="00DA1E07" w:rsidP="00DD0218"/>
    <w:p w14:paraId="7256563B" w14:textId="77777777" w:rsidR="00DA1E07" w:rsidRDefault="00DA1E07" w:rsidP="00DD0218"/>
    <w:p w14:paraId="5AD33C27" w14:textId="77777777" w:rsidR="00DA1E07" w:rsidRDefault="00DA1E07" w:rsidP="00DD0218"/>
    <w:p w14:paraId="41CDFD58" w14:textId="77777777" w:rsidR="00DA1E07" w:rsidRDefault="00DA1E07" w:rsidP="00DD0218"/>
    <w:p w14:paraId="4FE0DEE0" w14:textId="77777777" w:rsidR="00DA1E07" w:rsidRDefault="00DA1E07" w:rsidP="00DD0218"/>
    <w:p w14:paraId="3BC4029A" w14:textId="77777777" w:rsidR="00DA1E07" w:rsidRDefault="00DA1E07" w:rsidP="00DD0218"/>
    <w:p w14:paraId="6C5E2BCF" w14:textId="77777777" w:rsidR="00DA1E07" w:rsidRDefault="00DA1E07" w:rsidP="00DD0218"/>
    <w:p w14:paraId="317E8CA6" w14:textId="77777777" w:rsidR="00DA1E07" w:rsidRDefault="00DA1E07" w:rsidP="00DD0218"/>
    <w:p w14:paraId="4DEFE890" w14:textId="77777777" w:rsidR="00DA1E07" w:rsidRDefault="00DA1E07" w:rsidP="00DD0218"/>
    <w:p w14:paraId="7B797D3B" w14:textId="77777777" w:rsidR="00DA1E07" w:rsidRDefault="00DA1E07" w:rsidP="00DD0218"/>
    <w:p w14:paraId="17B2F311" w14:textId="77777777" w:rsidR="00DA1E07" w:rsidRDefault="00DA1E07" w:rsidP="00DD0218"/>
    <w:p w14:paraId="3A9AF333" w14:textId="77777777" w:rsidR="00DA1E07" w:rsidRDefault="00DA1E07" w:rsidP="00DD0218"/>
    <w:p w14:paraId="32D4B2DF" w14:textId="77777777" w:rsidR="00DA1E07" w:rsidRDefault="00DA1E07" w:rsidP="00DD0218"/>
    <w:p w14:paraId="17C2EFC4" w14:textId="77777777" w:rsidR="00DA1E07" w:rsidRDefault="00DA1E07" w:rsidP="00DD0218"/>
    <w:p w14:paraId="1DF7BABA" w14:textId="77777777" w:rsidR="00DA1E07" w:rsidRDefault="00DA1E07" w:rsidP="00DD0218"/>
    <w:p w14:paraId="32E97295" w14:textId="77777777" w:rsidR="00DA1E07" w:rsidRDefault="00DA1E07" w:rsidP="00DD0218"/>
    <w:p w14:paraId="0C674172" w14:textId="77777777" w:rsidR="00DA1E07" w:rsidRDefault="00DA1E07" w:rsidP="00DD0218"/>
    <w:p w14:paraId="14DF4638" w14:textId="77777777" w:rsidR="00DA1E07" w:rsidRDefault="00DA1E07" w:rsidP="00DD0218"/>
    <w:p w14:paraId="6BB0A7E5" w14:textId="18EE7FEB" w:rsidR="00A3437B" w:rsidRDefault="00A83875" w:rsidP="00A83875">
      <w:pPr>
        <w:jc w:val="center"/>
      </w:pPr>
      <w:r>
        <w:lastRenderedPageBreak/>
        <w:t>Work Cited</w:t>
      </w:r>
    </w:p>
    <w:p w14:paraId="7F815912" w14:textId="56E611A9" w:rsidR="00A83875" w:rsidRDefault="00A83875" w:rsidP="00A83875">
      <w:pPr>
        <w:pStyle w:val="ListParagraph"/>
        <w:numPr>
          <w:ilvl w:val="0"/>
          <w:numId w:val="23"/>
        </w:numPr>
      </w:pPr>
      <w:r>
        <w:t xml:space="preserve">Pevsner, Jonathan. (2015). </w:t>
      </w:r>
      <w:r w:rsidR="00DA1E07">
        <w:t>Bioinformatics and Functional Genomics. New Jersey, John Wiley and Sons Inc.</w:t>
      </w:r>
    </w:p>
    <w:p w14:paraId="0EAD55EE" w14:textId="77777777" w:rsidR="00A3437B" w:rsidRDefault="00A3437B" w:rsidP="00DD0218"/>
    <w:p w14:paraId="10CB617C" w14:textId="77777777" w:rsidR="00A3437B" w:rsidRDefault="00A3437B" w:rsidP="00DD0218"/>
    <w:p w14:paraId="521AD917" w14:textId="77777777" w:rsidR="00A3437B" w:rsidRDefault="00A3437B" w:rsidP="00DD0218"/>
    <w:p w14:paraId="0AB6D6AB" w14:textId="77777777" w:rsidR="00A3437B" w:rsidRDefault="00A3437B" w:rsidP="00DD0218"/>
    <w:p w14:paraId="38D3E1E9" w14:textId="77777777" w:rsidR="00A3437B" w:rsidRDefault="00A3437B" w:rsidP="00DD0218"/>
    <w:p w14:paraId="798F2BCE" w14:textId="77777777" w:rsidR="00A3437B" w:rsidRDefault="00A3437B" w:rsidP="00DD0218"/>
    <w:p w14:paraId="37E9843D" w14:textId="77777777" w:rsidR="00A3437B" w:rsidRDefault="00A3437B" w:rsidP="00DD0218"/>
    <w:p w14:paraId="001A49B3" w14:textId="77777777" w:rsidR="00A3437B" w:rsidRDefault="00A3437B" w:rsidP="00DD0218"/>
    <w:p w14:paraId="4A3B81C9" w14:textId="77777777" w:rsidR="00A3437B" w:rsidRDefault="00A3437B" w:rsidP="00DD0218"/>
    <w:p w14:paraId="51FBDE28" w14:textId="77777777" w:rsidR="00A3437B" w:rsidRDefault="00A3437B" w:rsidP="00DD0218"/>
    <w:p w14:paraId="325720EA" w14:textId="77777777" w:rsidR="00A3437B" w:rsidRDefault="00A3437B" w:rsidP="00DD0218"/>
    <w:p w14:paraId="513F99AB" w14:textId="77777777" w:rsidR="00A3437B" w:rsidRDefault="00A3437B" w:rsidP="00DD0218"/>
    <w:p w14:paraId="13C3A804" w14:textId="77777777" w:rsidR="00A3437B" w:rsidRDefault="00A3437B" w:rsidP="00DD0218"/>
    <w:p w14:paraId="3A9781BE" w14:textId="77777777" w:rsidR="00A3437B" w:rsidRDefault="00A3437B" w:rsidP="00DD0218"/>
    <w:p w14:paraId="341573E6" w14:textId="77777777" w:rsidR="00A3437B" w:rsidRDefault="00A3437B" w:rsidP="00DD0218"/>
    <w:p w14:paraId="0969C85C" w14:textId="77777777" w:rsidR="00A3437B" w:rsidRDefault="00A3437B" w:rsidP="00DD0218"/>
    <w:p w14:paraId="14F553DD" w14:textId="77777777" w:rsidR="00A3437B" w:rsidRDefault="00A3437B" w:rsidP="00DD0218"/>
    <w:p w14:paraId="4680D09C" w14:textId="77777777" w:rsidR="00A3437B" w:rsidRDefault="00A3437B" w:rsidP="00DD0218"/>
    <w:p w14:paraId="6D36F8E1" w14:textId="77777777" w:rsidR="00A3437B" w:rsidRDefault="00A3437B" w:rsidP="00DD0218"/>
    <w:sectPr w:rsidR="00A3437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D8B5C" w14:textId="77777777" w:rsidR="0052517B" w:rsidRDefault="0052517B">
      <w:pPr>
        <w:spacing w:line="240" w:lineRule="auto"/>
      </w:pPr>
      <w:r>
        <w:separator/>
      </w:r>
    </w:p>
  </w:endnote>
  <w:endnote w:type="continuationSeparator" w:id="0">
    <w:p w14:paraId="4EF1B6BC" w14:textId="77777777" w:rsidR="0052517B" w:rsidRDefault="005251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D9973" w14:textId="77777777" w:rsidR="0052517B" w:rsidRDefault="0052517B">
      <w:pPr>
        <w:spacing w:line="240" w:lineRule="auto"/>
      </w:pPr>
      <w:r>
        <w:separator/>
      </w:r>
    </w:p>
  </w:footnote>
  <w:footnote w:type="continuationSeparator" w:id="0">
    <w:p w14:paraId="7594A48F" w14:textId="77777777" w:rsidR="0052517B" w:rsidRDefault="005251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A8A5B72"/>
    <w:multiLevelType w:val="hybridMultilevel"/>
    <w:tmpl w:val="557CDD62"/>
    <w:lvl w:ilvl="0" w:tplc="69AEA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44686122">
    <w:abstractNumId w:val="9"/>
  </w:num>
  <w:num w:numId="2" w16cid:durableId="1943410795">
    <w:abstractNumId w:val="7"/>
  </w:num>
  <w:num w:numId="3" w16cid:durableId="174881023">
    <w:abstractNumId w:val="6"/>
  </w:num>
  <w:num w:numId="4" w16cid:durableId="1209729783">
    <w:abstractNumId w:val="5"/>
  </w:num>
  <w:num w:numId="5" w16cid:durableId="68698770">
    <w:abstractNumId w:val="4"/>
  </w:num>
  <w:num w:numId="6" w16cid:durableId="1634944471">
    <w:abstractNumId w:val="8"/>
  </w:num>
  <w:num w:numId="7" w16cid:durableId="1885479393">
    <w:abstractNumId w:val="3"/>
  </w:num>
  <w:num w:numId="8" w16cid:durableId="132599678">
    <w:abstractNumId w:val="2"/>
  </w:num>
  <w:num w:numId="9" w16cid:durableId="413209983">
    <w:abstractNumId w:val="1"/>
  </w:num>
  <w:num w:numId="10" w16cid:durableId="367149470">
    <w:abstractNumId w:val="0"/>
  </w:num>
  <w:num w:numId="11" w16cid:durableId="147092702">
    <w:abstractNumId w:val="12"/>
  </w:num>
  <w:num w:numId="12" w16cid:durableId="1379545839">
    <w:abstractNumId w:val="17"/>
  </w:num>
  <w:num w:numId="13" w16cid:durableId="19936559">
    <w:abstractNumId w:val="18"/>
  </w:num>
  <w:num w:numId="14" w16cid:durableId="602568809">
    <w:abstractNumId w:val="14"/>
  </w:num>
  <w:num w:numId="15" w16cid:durableId="1299140915">
    <w:abstractNumId w:val="20"/>
  </w:num>
  <w:num w:numId="16" w16cid:durableId="1418089510">
    <w:abstractNumId w:val="16"/>
  </w:num>
  <w:num w:numId="17" w16cid:durableId="2092308597">
    <w:abstractNumId w:val="11"/>
  </w:num>
  <w:num w:numId="18" w16cid:durableId="1868567038">
    <w:abstractNumId w:val="10"/>
  </w:num>
  <w:num w:numId="19" w16cid:durableId="1122187032">
    <w:abstractNumId w:val="15"/>
  </w:num>
  <w:num w:numId="20" w16cid:durableId="940574506">
    <w:abstractNumId w:val="21"/>
  </w:num>
  <w:num w:numId="21" w16cid:durableId="855657298">
    <w:abstractNumId w:val="13"/>
  </w:num>
  <w:num w:numId="22" w16cid:durableId="1490750372">
    <w:abstractNumId w:val="19"/>
  </w:num>
  <w:num w:numId="23" w16cid:durableId="18432797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8BD"/>
    <w:rsid w:val="00040CBB"/>
    <w:rsid w:val="0008227D"/>
    <w:rsid w:val="000B78C8"/>
    <w:rsid w:val="000C68BD"/>
    <w:rsid w:val="001463B2"/>
    <w:rsid w:val="001F62C0"/>
    <w:rsid w:val="00245E02"/>
    <w:rsid w:val="002F4DE5"/>
    <w:rsid w:val="00353B66"/>
    <w:rsid w:val="004A2675"/>
    <w:rsid w:val="004F7139"/>
    <w:rsid w:val="0052517B"/>
    <w:rsid w:val="006035C9"/>
    <w:rsid w:val="00612B7E"/>
    <w:rsid w:val="00691EC1"/>
    <w:rsid w:val="0070136B"/>
    <w:rsid w:val="007572B0"/>
    <w:rsid w:val="007C53FB"/>
    <w:rsid w:val="008759DC"/>
    <w:rsid w:val="008A11C6"/>
    <w:rsid w:val="008B7D18"/>
    <w:rsid w:val="008F1F97"/>
    <w:rsid w:val="008F4052"/>
    <w:rsid w:val="009D4EB3"/>
    <w:rsid w:val="00A3437B"/>
    <w:rsid w:val="00A83875"/>
    <w:rsid w:val="00B13D1B"/>
    <w:rsid w:val="00B818DF"/>
    <w:rsid w:val="00D52117"/>
    <w:rsid w:val="00DA1E07"/>
    <w:rsid w:val="00DB0D39"/>
    <w:rsid w:val="00DD0218"/>
    <w:rsid w:val="00E14005"/>
    <w:rsid w:val="00E614DD"/>
    <w:rsid w:val="00F84DD9"/>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7F6332"/>
  <w15:chartTrackingRefBased/>
  <w15:docId w15:val="{B19CB11B-9281-4350-9C6F-DC300D34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customStyle="1" w:styleId="4C543281343A492580A8846634951CBF">
    <w:name w:val="4C543281343A492580A8846634951CBF"/>
    <w:rsid w:val="002F4DE5"/>
    <w:pPr>
      <w:spacing w:after="160" w:line="259" w:lineRule="auto"/>
      <w:ind w:firstLine="0"/>
    </w:pPr>
    <w:rPr>
      <w:kern w:val="2"/>
      <w:sz w:val="22"/>
      <w:szCs w:val="22"/>
      <w:lang w:eastAsia="en-US"/>
      <w14:ligatures w14:val="standardContextual"/>
    </w:rPr>
  </w:style>
  <w:style w:type="paragraph" w:styleId="ListParagraph">
    <w:name w:val="List Paragraph"/>
    <w:basedOn w:val="Normal"/>
    <w:uiPriority w:val="34"/>
    <w:unhideWhenUsed/>
    <w:qFormat/>
    <w:rsid w:val="00A838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elby%20Thomas\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120</TotalTime>
  <Pages>3</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Thomas</dc:creator>
  <cp:keywords/>
  <dc:description/>
  <cp:lastModifiedBy>Shelby M. Thomas</cp:lastModifiedBy>
  <cp:revision>3</cp:revision>
  <dcterms:created xsi:type="dcterms:W3CDTF">2023-09-08T09:15:00Z</dcterms:created>
  <dcterms:modified xsi:type="dcterms:W3CDTF">2023-09-08T11:15:00Z</dcterms:modified>
  <cp:version/>
</cp:coreProperties>
</file>